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320" w:rsidRDefault="009D4320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Circular Maze Generation</w:t>
      </w:r>
    </w:p>
    <w:p w:rsidR="009D4320" w:rsidRDefault="009D4320">
      <w:pPr>
        <w:rPr>
          <w:rFonts w:ascii="Microsoft Sans Serif" w:hAnsi="Microsoft Sans Serif" w:cs="Microsoft Sans Serif"/>
        </w:rPr>
      </w:pPr>
    </w:p>
    <w:p w:rsidR="00424CBD" w:rsidRDefault="009D4320">
      <w:pPr>
        <w:rPr>
          <w:rFonts w:ascii="Microsoft Sans Serif" w:hAnsi="Microsoft Sans Serif" w:cs="Microsoft Sans Serif"/>
        </w:rPr>
      </w:pPr>
      <w:r>
        <w:rPr>
          <w:noProof/>
          <w:lang w:eastAsia="en-GB"/>
        </w:rPr>
        <w:drawing>
          <wp:inline distT="0" distB="0" distL="0" distR="0" wp14:anchorId="12013535" wp14:editId="15C8F4F3">
            <wp:extent cx="5274310" cy="4638688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C0" w:rsidRDefault="009C17C0">
      <w:pPr>
        <w:rPr>
          <w:rFonts w:ascii="Microsoft Sans Serif" w:hAnsi="Microsoft Sans Serif" w:cs="Microsoft Sans Serif"/>
        </w:rPr>
      </w:pPr>
    </w:p>
    <w:p w:rsidR="009C17C0" w:rsidRDefault="009C17C0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Construct GUI</w:t>
      </w:r>
      <w:bookmarkStart w:id="0" w:name="_GoBack"/>
      <w:bookmarkEnd w:id="0"/>
    </w:p>
    <w:p w:rsidR="009C17C0" w:rsidRDefault="009C17C0">
      <w:pPr>
        <w:rPr>
          <w:rFonts w:ascii="Microsoft Sans Serif" w:hAnsi="Microsoft Sans Serif" w:cs="Microsoft Sans Serif"/>
        </w:rPr>
      </w:pPr>
    </w:p>
    <w:p w:rsidR="009C17C0" w:rsidRPr="00424CBD" w:rsidRDefault="009C17C0">
      <w:pPr>
        <w:rPr>
          <w:rFonts w:ascii="Microsoft Sans Serif" w:hAnsi="Microsoft Sans Serif" w:cs="Microsoft Sans Serif"/>
        </w:rPr>
      </w:pPr>
      <w:r>
        <w:rPr>
          <w:noProof/>
          <w:lang w:eastAsia="en-GB"/>
        </w:rPr>
        <w:drawing>
          <wp:inline distT="0" distB="0" distL="0" distR="0" wp14:anchorId="2F517A13" wp14:editId="15E3FAC3">
            <wp:extent cx="5274310" cy="193109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7C0" w:rsidRPr="00424C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320"/>
    <w:rsid w:val="00424CBD"/>
    <w:rsid w:val="007B7A02"/>
    <w:rsid w:val="009C17C0"/>
    <w:rsid w:val="009D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D43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432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D43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432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EBF82C89</Template>
  <TotalTime>41</TotalTime>
  <Pages>1</Pages>
  <Words>5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Noles</dc:creator>
  <cp:lastModifiedBy>Alexander Noles</cp:lastModifiedBy>
  <cp:revision>2</cp:revision>
  <dcterms:created xsi:type="dcterms:W3CDTF">2020-09-11T08:19:00Z</dcterms:created>
  <dcterms:modified xsi:type="dcterms:W3CDTF">2020-09-11T09:00:00Z</dcterms:modified>
</cp:coreProperties>
</file>